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pt-BR"/>
        </w:rPr>
        <w:alias w:val="Anotações da apresentação:"/>
        <w:tag w:val="Anotações da apresentação:"/>
        <w:id w:val="-361823404"/>
        <w:placeholder>
          <w:docPart w:val="B1705729BD95467AA875058DB1C38265"/>
        </w:placeholder>
        <w:temporary/>
        <w:showingPlcHdr/>
        <w15:appearance w15:val="hidden"/>
      </w:sdtPr>
      <w:sdtEndPr/>
      <w:sdtContent>
        <w:p w14:paraId="77E732C7" w14:textId="77777777" w:rsidR="009F6BA9" w:rsidRPr="00C50515" w:rsidRDefault="00F812D0" w:rsidP="00F812D0">
          <w:pPr>
            <w:pStyle w:val="Ttulo"/>
            <w:rPr>
              <w:lang w:val="pt-BR"/>
            </w:rPr>
          </w:pPr>
          <w:r w:rsidRPr="00C50515">
            <w:rPr>
              <w:lang w:val="pt-BR" w:bidi="pt-BR"/>
            </w:rPr>
            <w:t>Anotações da apresentação</w:t>
          </w:r>
        </w:p>
      </w:sdtContent>
    </w:sdt>
    <w:p w14:paraId="7B93E4E4" w14:textId="2E2A8D8E" w:rsidR="00595008" w:rsidRPr="00C50515" w:rsidRDefault="005C3DD0" w:rsidP="00F812D0">
      <w:pPr>
        <w:rPr>
          <w:lang w:val="pt-BR"/>
        </w:rPr>
      </w:pPr>
      <w:r>
        <w:rPr>
          <w:lang w:val="pt-BR"/>
        </w:rPr>
        <w:t xml:space="preserve">Roteiro do vídeo de trabalho de diplomação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ela de anotações da apresentação"/>
      </w:tblPr>
      <w:tblGrid>
        <w:gridCol w:w="2230"/>
        <w:gridCol w:w="6786"/>
      </w:tblGrid>
      <w:tr w:rsidR="00595008" w:rsidRPr="00C50515" w14:paraId="5F1D9227" w14:textId="77777777" w:rsidTr="00F812D0">
        <w:tc>
          <w:tcPr>
            <w:tcW w:w="2245" w:type="dxa"/>
          </w:tcPr>
          <w:p w14:paraId="73C0EE8B" w14:textId="1CB12510" w:rsidR="00595008" w:rsidRPr="00C50515" w:rsidRDefault="005C3DD0" w:rsidP="00F812D0">
            <w:pPr>
              <w:pStyle w:val="Ttulo1"/>
              <w:rPr>
                <w:rFonts w:eastAsiaTheme="minorHAnsi" w:cstheme="minorBidi"/>
                <w:sz w:val="28"/>
                <w:szCs w:val="28"/>
                <w:lang w:val="pt-BR"/>
              </w:rPr>
            </w:pPr>
            <w:r>
              <w:rPr>
                <w:lang w:val="pt-BR"/>
              </w:rPr>
              <w:t>Apresentação inicial:</w:t>
            </w:r>
          </w:p>
        </w:tc>
        <w:tc>
          <w:tcPr>
            <w:tcW w:w="7105" w:type="dxa"/>
          </w:tcPr>
          <w:p w14:paraId="4B8C441B" w14:textId="6977AC4E" w:rsidR="00595008" w:rsidRPr="004367CA" w:rsidRDefault="007B0F6D" w:rsidP="00F812D0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Olá, meu nome é Gustavo Arildo Félix, sou graduando no curso de </w:t>
            </w:r>
            <w:r w:rsidR="008E6356">
              <w:rPr>
                <w:lang w:val="pt-BR"/>
              </w:rPr>
              <w:t>C</w:t>
            </w:r>
            <w:r>
              <w:rPr>
                <w:lang w:val="pt-BR"/>
              </w:rPr>
              <w:t xml:space="preserve">iências da </w:t>
            </w:r>
            <w:r w:rsidR="008E6356">
              <w:rPr>
                <w:lang w:val="pt-BR"/>
              </w:rPr>
              <w:t>C</w:t>
            </w:r>
            <w:r>
              <w:rPr>
                <w:lang w:val="pt-BR"/>
              </w:rPr>
              <w:t xml:space="preserve">omputação </w:t>
            </w:r>
            <w:r w:rsidR="008E6356">
              <w:rPr>
                <w:lang w:val="pt-BR"/>
              </w:rPr>
              <w:t>da PUC Minas Poços de Caldas</w:t>
            </w:r>
            <w:r w:rsidR="002E7F0F">
              <w:rPr>
                <w:lang w:val="pt-BR"/>
              </w:rPr>
              <w:t xml:space="preserve">, e vou apresentar sobre meu trabalho de diplomação </w:t>
            </w:r>
            <w:r w:rsidR="001B4E5E">
              <w:rPr>
                <w:lang w:val="pt-BR"/>
              </w:rPr>
              <w:t>sob orientação do professor Luiz Alberto Ferreira Gomes</w:t>
            </w:r>
            <w:r w:rsidR="004367CA">
              <w:rPr>
                <w:lang w:val="pt-BR"/>
              </w:rPr>
              <w:t>.</w:t>
            </w:r>
          </w:p>
        </w:tc>
      </w:tr>
      <w:tr w:rsidR="00595008" w:rsidRPr="00C50515" w14:paraId="73CD9790" w14:textId="77777777" w:rsidTr="00F812D0">
        <w:tc>
          <w:tcPr>
            <w:tcW w:w="2245" w:type="dxa"/>
          </w:tcPr>
          <w:p w14:paraId="0C7CD3EA" w14:textId="7D2CBD7A" w:rsidR="006C3412" w:rsidRPr="00C50515" w:rsidRDefault="004367CA" w:rsidP="00F812D0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O projeto:</w:t>
            </w:r>
          </w:p>
        </w:tc>
        <w:tc>
          <w:tcPr>
            <w:tcW w:w="7105" w:type="dxa"/>
          </w:tcPr>
          <w:p w14:paraId="2BDA6125" w14:textId="67EF8A98" w:rsidR="00595008" w:rsidRPr="00C50515" w:rsidRDefault="009443E5" w:rsidP="00F812D0">
            <w:pPr>
              <w:rPr>
                <w:lang w:val="pt-BR"/>
              </w:rPr>
            </w:pPr>
            <w:r>
              <w:rPr>
                <w:lang w:val="pt-BR"/>
              </w:rPr>
              <w:t>O projeto, consiste no desenvolvimento de uma aplicação para gestão de</w:t>
            </w:r>
            <w:r w:rsidR="000C54D8">
              <w:rPr>
                <w:lang w:val="pt-BR"/>
              </w:rPr>
              <w:t xml:space="preserve"> pequenos</w:t>
            </w:r>
            <w:r>
              <w:rPr>
                <w:lang w:val="pt-BR"/>
              </w:rPr>
              <w:t xml:space="preserve"> condomínios,</w:t>
            </w:r>
            <w:r w:rsidR="000A73D0">
              <w:rPr>
                <w:lang w:val="pt-BR"/>
              </w:rPr>
              <w:t xml:space="preserve"> que será programad</w:t>
            </w:r>
            <w:r w:rsidR="00603C45">
              <w:rPr>
                <w:lang w:val="pt-BR"/>
              </w:rPr>
              <w:t>a</w:t>
            </w:r>
            <w:r w:rsidR="000A73D0">
              <w:rPr>
                <w:lang w:val="pt-BR"/>
              </w:rPr>
              <w:t xml:space="preserve"> na linguagem Ruby, utilizando </w:t>
            </w:r>
            <w:r w:rsidR="00EF3CB3">
              <w:rPr>
                <w:lang w:val="pt-BR"/>
              </w:rPr>
              <w:t xml:space="preserve">a framework Rails e </w:t>
            </w:r>
            <w:r w:rsidR="000A73D0">
              <w:rPr>
                <w:lang w:val="pt-BR"/>
              </w:rPr>
              <w:t>arquiteturas de microsserviços</w:t>
            </w:r>
            <w:r w:rsidR="00010B2B">
              <w:rPr>
                <w:lang w:val="pt-BR"/>
              </w:rPr>
              <w:t>.</w:t>
            </w:r>
            <w:r w:rsidR="00614857">
              <w:rPr>
                <w:lang w:val="pt-BR"/>
              </w:rPr>
              <w:t xml:space="preserve"> </w:t>
            </w:r>
          </w:p>
        </w:tc>
      </w:tr>
      <w:tr w:rsidR="00595008" w:rsidRPr="00C50515" w14:paraId="4EEEDFC1" w14:textId="77777777" w:rsidTr="00F812D0">
        <w:tc>
          <w:tcPr>
            <w:tcW w:w="2245" w:type="dxa"/>
          </w:tcPr>
          <w:p w14:paraId="757AF91D" w14:textId="004E84C7" w:rsidR="00757863" w:rsidRPr="00C50515" w:rsidRDefault="002D3C17" w:rsidP="002D3C17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O funcionamento:</w:t>
            </w:r>
          </w:p>
        </w:tc>
        <w:tc>
          <w:tcPr>
            <w:tcW w:w="7105" w:type="dxa"/>
          </w:tcPr>
          <w:p w14:paraId="09B3B9E3" w14:textId="791DD851" w:rsidR="00595008" w:rsidRPr="00C50515" w:rsidRDefault="00C5036E" w:rsidP="00F812D0">
            <w:pPr>
              <w:rPr>
                <w:lang w:val="pt-BR"/>
              </w:rPr>
            </w:pPr>
            <w:r>
              <w:rPr>
                <w:lang w:val="pt-BR"/>
              </w:rPr>
              <w:t>Para entendermos o que são microsserviços devemos entender a arquitetura monolítica,</w:t>
            </w:r>
            <w:r w:rsidR="000E4238">
              <w:rPr>
                <w:lang w:val="pt-BR"/>
              </w:rPr>
              <w:t xml:space="preserve"> que é a forma tradicional de programação, onde temos uma grande aplicação que centraliza todas as funcionalidades existentes, em microsserviços as funcionalidades são desmembradas em aplicações menores</w:t>
            </w:r>
            <w:r>
              <w:rPr>
                <w:lang w:val="pt-BR"/>
              </w:rPr>
              <w:t xml:space="preserve"> </w:t>
            </w:r>
            <w:r w:rsidR="00AA23AE">
              <w:rPr>
                <w:lang w:val="pt-BR"/>
              </w:rPr>
              <w:t>de forma descentralizada</w:t>
            </w:r>
            <w:r w:rsidR="00991F50">
              <w:rPr>
                <w:lang w:val="pt-BR"/>
              </w:rPr>
              <w:t>.</w:t>
            </w:r>
          </w:p>
        </w:tc>
      </w:tr>
      <w:tr w:rsidR="00595008" w:rsidRPr="00C50515" w14:paraId="52C4A582" w14:textId="77777777" w:rsidTr="00F812D0">
        <w:tc>
          <w:tcPr>
            <w:tcW w:w="2245" w:type="dxa"/>
          </w:tcPr>
          <w:p w14:paraId="60C0B657" w14:textId="49DBB609" w:rsidR="00757863" w:rsidRPr="00C50515" w:rsidRDefault="006C69D0" w:rsidP="006C69D0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Quem desenvolveu:</w:t>
            </w:r>
          </w:p>
        </w:tc>
        <w:tc>
          <w:tcPr>
            <w:tcW w:w="7105" w:type="dxa"/>
          </w:tcPr>
          <w:p w14:paraId="5C20009E" w14:textId="3AABB962" w:rsidR="00595008" w:rsidRPr="00C50515" w:rsidRDefault="0093432C" w:rsidP="00F812D0">
            <w:pPr>
              <w:rPr>
                <w:lang w:val="pt-BR"/>
              </w:rPr>
            </w:pPr>
            <w:r>
              <w:rPr>
                <w:lang w:val="pt-BR"/>
              </w:rPr>
              <w:t>Martin Fowler escreveu pela primeira vez sobre o tema em 2014, compilando uma serie de praticas e vantagens na sua adoção. Diversos autores atribuem o conceito de microsserviços como um ramo da Arquitetura Orientada a Serviço, que disponibiliza as aplicações em forma de serviços desacoplados que comunicam-se</w:t>
            </w:r>
            <w:r w:rsidR="00333352">
              <w:rPr>
                <w:lang w:val="pt-BR"/>
              </w:rPr>
              <w:t>.</w:t>
            </w:r>
          </w:p>
        </w:tc>
      </w:tr>
      <w:tr w:rsidR="006C3412" w:rsidRPr="00C50515" w14:paraId="79242392" w14:textId="77777777" w:rsidTr="00F812D0">
        <w:tc>
          <w:tcPr>
            <w:tcW w:w="2245" w:type="dxa"/>
          </w:tcPr>
          <w:p w14:paraId="089CE09A" w14:textId="2DD5D3BC" w:rsidR="00757863" w:rsidRPr="00C50515" w:rsidRDefault="00FA3D7C" w:rsidP="00FA3D7C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Pontos fortes da arquitetura:</w:t>
            </w:r>
          </w:p>
        </w:tc>
        <w:tc>
          <w:tcPr>
            <w:tcW w:w="7105" w:type="dxa"/>
          </w:tcPr>
          <w:p w14:paraId="48510748" w14:textId="2A4B23A3" w:rsidR="006C3412" w:rsidRDefault="00C22A0E" w:rsidP="00F812D0">
            <w:pPr>
              <w:rPr>
                <w:lang w:val="pt-BR"/>
              </w:rPr>
            </w:pPr>
            <w:r>
              <w:rPr>
                <w:lang w:val="pt-BR"/>
              </w:rPr>
              <w:t xml:space="preserve">Alguns pontos fortes da arquitetura são: </w:t>
            </w:r>
          </w:p>
          <w:p w14:paraId="78E52172" w14:textId="40C44358" w:rsidR="00C22A0E" w:rsidRDefault="00B5079D" w:rsidP="00F812D0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*</w:t>
            </w:r>
            <w:r w:rsidR="00C22A0E">
              <w:rPr>
                <w:lang w:val="pt-BR"/>
              </w:rPr>
              <w:t>Fronteiras de módulos bem definidas: uma estrutura modular é favorecida.</w:t>
            </w:r>
          </w:p>
          <w:p w14:paraId="787DE5B5" w14:textId="44585BB6" w:rsidR="00A63F1E" w:rsidRDefault="00B5079D" w:rsidP="00F812D0">
            <w:pPr>
              <w:rPr>
                <w:lang w:val="pt-BR"/>
              </w:rPr>
            </w:pPr>
            <w:r>
              <w:rPr>
                <w:lang w:val="pt-BR"/>
              </w:rPr>
              <w:t>*</w:t>
            </w:r>
            <w:r w:rsidR="00A63F1E">
              <w:rPr>
                <w:lang w:val="pt-BR"/>
              </w:rPr>
              <w:t>Entregas independentes: serviços simples são mais fáceis de serem entregues e, por conta da autonomia, é menos provável que causem falhas no ecossistema inteiro quando dão pane.</w:t>
            </w:r>
          </w:p>
          <w:p w14:paraId="056119B7" w14:textId="0CC33FAB" w:rsidR="00A63F1E" w:rsidRPr="00C50515" w:rsidRDefault="00B5079D" w:rsidP="00F812D0">
            <w:pPr>
              <w:rPr>
                <w:lang w:val="pt-BR"/>
              </w:rPr>
            </w:pPr>
            <w:r>
              <w:rPr>
                <w:lang w:val="pt-BR"/>
              </w:rPr>
              <w:t>*</w:t>
            </w:r>
            <w:r w:rsidR="00A63F1E">
              <w:rPr>
                <w:lang w:val="pt-BR"/>
              </w:rPr>
              <w:t>Diversidade tecnológica: é possível utilizar</w:t>
            </w:r>
            <w:r>
              <w:rPr>
                <w:lang w:val="pt-BR"/>
              </w:rPr>
              <w:t xml:space="preserve"> e mesclar a linguagem, os frameworks e as ferramentas mais adequadas para o contexto. O que deve ser salientado por promover a programação poliglota e a persistência poliglota.</w:t>
            </w:r>
          </w:p>
        </w:tc>
      </w:tr>
      <w:tr w:rsidR="006C3412" w:rsidRPr="00C50515" w14:paraId="041EA3C4" w14:textId="77777777" w:rsidTr="00F812D0">
        <w:tc>
          <w:tcPr>
            <w:tcW w:w="2245" w:type="dxa"/>
          </w:tcPr>
          <w:p w14:paraId="0A560BC2" w14:textId="2D7B9968" w:rsidR="00757863" w:rsidRPr="00C50515" w:rsidRDefault="00245965" w:rsidP="00245965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lastRenderedPageBreak/>
              <w:t>Pontos fracos da arquitetura:</w:t>
            </w:r>
          </w:p>
        </w:tc>
        <w:tc>
          <w:tcPr>
            <w:tcW w:w="7105" w:type="dxa"/>
          </w:tcPr>
          <w:p w14:paraId="74F89A74" w14:textId="77777777" w:rsidR="006C3412" w:rsidRDefault="00240116" w:rsidP="00F812D0">
            <w:pPr>
              <w:rPr>
                <w:lang w:val="pt-BR"/>
              </w:rPr>
            </w:pPr>
            <w:r>
              <w:rPr>
                <w:lang w:val="pt-BR"/>
              </w:rPr>
              <w:t>Alguns pontos fracos da arquitetura são:</w:t>
            </w:r>
          </w:p>
          <w:p w14:paraId="52CAE014" w14:textId="77777777" w:rsidR="00240116" w:rsidRDefault="00240116" w:rsidP="00F812D0">
            <w:pPr>
              <w:rPr>
                <w:lang w:val="pt-BR"/>
              </w:rPr>
            </w:pPr>
            <w:r>
              <w:rPr>
                <w:lang w:val="pt-BR"/>
              </w:rPr>
              <w:t>*Distribuição: sistemas distribuídos são mais complexos por natureza. Principalmente por conta do risco inerente a latência e falhas nas chamadas remotas.</w:t>
            </w:r>
          </w:p>
          <w:p w14:paraId="004F6A05" w14:textId="77777777" w:rsidR="00240116" w:rsidRDefault="00240116" w:rsidP="00F812D0">
            <w:pPr>
              <w:rPr>
                <w:lang w:val="pt-BR"/>
              </w:rPr>
            </w:pPr>
            <w:r>
              <w:rPr>
                <w:lang w:val="pt-BR"/>
              </w:rPr>
              <w:t>*Consistência eventual: manter consistência de dados em um sistema distribuído é uma tarefa árdua. Todos os sistemas devem ser capazes de lidar com uma inconsistência eventual.</w:t>
            </w:r>
          </w:p>
          <w:p w14:paraId="220DBD29" w14:textId="27DCAF10" w:rsidR="00240116" w:rsidRPr="00C50515" w:rsidRDefault="00240116" w:rsidP="00F812D0">
            <w:pPr>
              <w:rPr>
                <w:lang w:val="pt-BR"/>
              </w:rPr>
            </w:pPr>
            <w:r>
              <w:rPr>
                <w:lang w:val="pt-BR"/>
              </w:rPr>
              <w:t>*Complexidade operacional: é necessário, definitivamente, um time maduro para gerenciar múltiplos serviços e suas respectivas entregas constantes.</w:t>
            </w:r>
          </w:p>
        </w:tc>
      </w:tr>
      <w:tr w:rsidR="006C3412" w:rsidRPr="00C50515" w14:paraId="690B4CA0" w14:textId="77777777" w:rsidTr="00F812D0">
        <w:tc>
          <w:tcPr>
            <w:tcW w:w="2245" w:type="dxa"/>
          </w:tcPr>
          <w:p w14:paraId="306C1F48" w14:textId="23FB3273" w:rsidR="00886B5E" w:rsidRPr="00C50515" w:rsidRDefault="00B86F61" w:rsidP="00B86F61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Despedida:</w:t>
            </w:r>
          </w:p>
        </w:tc>
        <w:tc>
          <w:tcPr>
            <w:tcW w:w="7105" w:type="dxa"/>
          </w:tcPr>
          <w:p w14:paraId="3EF8C787" w14:textId="4289F5DB" w:rsidR="006C3412" w:rsidRPr="00C50515" w:rsidRDefault="009A6D09" w:rsidP="00F812D0">
            <w:pPr>
              <w:rPr>
                <w:lang w:val="pt-BR"/>
              </w:rPr>
            </w:pPr>
            <w:r>
              <w:rPr>
                <w:lang w:val="pt-BR"/>
              </w:rPr>
              <w:t xml:space="preserve">Eu acredito que a arquitetura de microsserviços seja um passo em direção a um futuro mais modular e </w:t>
            </w:r>
            <w:r w:rsidR="00C8787E">
              <w:rPr>
                <w:lang w:val="pt-BR"/>
              </w:rPr>
              <w:t>reativo, espero ter conceituado de forma adequada sobre o tema e gostaria de agradecer pelo tempo e atenção, obrigado.</w:t>
            </w:r>
          </w:p>
        </w:tc>
      </w:tr>
      <w:tr w:rsidR="00757863" w:rsidRPr="00C50515" w14:paraId="6BF94E72" w14:textId="77777777" w:rsidTr="00F812D0">
        <w:tc>
          <w:tcPr>
            <w:tcW w:w="2245" w:type="dxa"/>
          </w:tcPr>
          <w:p w14:paraId="747A616A" w14:textId="7BEC120C" w:rsidR="00886B5E" w:rsidRPr="00C50515" w:rsidRDefault="00886B5E" w:rsidP="00982CED">
            <w:pPr>
              <w:pStyle w:val="Ttulo1"/>
              <w:rPr>
                <w:lang w:val="pt-BR"/>
              </w:rPr>
            </w:pPr>
          </w:p>
        </w:tc>
        <w:tc>
          <w:tcPr>
            <w:tcW w:w="7105" w:type="dxa"/>
          </w:tcPr>
          <w:p w14:paraId="15F826E8" w14:textId="77777777" w:rsidR="00757863" w:rsidRPr="00C50515" w:rsidRDefault="00757863" w:rsidP="00F812D0">
            <w:pPr>
              <w:rPr>
                <w:lang w:val="pt-BR"/>
              </w:rPr>
            </w:pPr>
          </w:p>
        </w:tc>
      </w:tr>
    </w:tbl>
    <w:p w14:paraId="56436625" w14:textId="77777777" w:rsidR="00595008" w:rsidRPr="00C50515" w:rsidRDefault="00595008">
      <w:pPr>
        <w:rPr>
          <w:rFonts w:ascii="Segoe UI" w:hAnsi="Segoe UI" w:cs="Segoe UI"/>
          <w:lang w:val="pt-BR"/>
        </w:rPr>
      </w:pPr>
    </w:p>
    <w:sectPr w:rsidR="00595008" w:rsidRPr="00C50515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80CA1" w14:textId="77777777" w:rsidR="00BE7E90" w:rsidRDefault="00BE7E90" w:rsidP="00E32EEA">
      <w:pPr>
        <w:spacing w:after="0" w:line="240" w:lineRule="auto"/>
      </w:pPr>
      <w:r>
        <w:separator/>
      </w:r>
    </w:p>
  </w:endnote>
  <w:endnote w:type="continuationSeparator" w:id="0">
    <w:p w14:paraId="74A0A306" w14:textId="77777777" w:rsidR="00BE7E90" w:rsidRDefault="00BE7E90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287A8" w14:textId="77777777" w:rsidR="00BE7E90" w:rsidRDefault="00BE7E90" w:rsidP="00E32EEA">
      <w:pPr>
        <w:spacing w:after="0" w:line="240" w:lineRule="auto"/>
      </w:pPr>
      <w:r>
        <w:separator/>
      </w:r>
    </w:p>
  </w:footnote>
  <w:footnote w:type="continuationSeparator" w:id="0">
    <w:p w14:paraId="3895BAD1" w14:textId="77777777" w:rsidR="00BE7E90" w:rsidRDefault="00BE7E90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90"/>
    <w:rsid w:val="00002828"/>
    <w:rsid w:val="00010B2B"/>
    <w:rsid w:val="000213FB"/>
    <w:rsid w:val="000A73D0"/>
    <w:rsid w:val="000C54D8"/>
    <w:rsid w:val="000E4238"/>
    <w:rsid w:val="00131A00"/>
    <w:rsid w:val="001B4E5E"/>
    <w:rsid w:val="00240116"/>
    <w:rsid w:val="00245965"/>
    <w:rsid w:val="00291026"/>
    <w:rsid w:val="002D3C17"/>
    <w:rsid w:val="002E7F0F"/>
    <w:rsid w:val="00333352"/>
    <w:rsid w:val="00397814"/>
    <w:rsid w:val="003C06EB"/>
    <w:rsid w:val="004367CA"/>
    <w:rsid w:val="00595008"/>
    <w:rsid w:val="005C3DD0"/>
    <w:rsid w:val="005C7858"/>
    <w:rsid w:val="00603C45"/>
    <w:rsid w:val="00614857"/>
    <w:rsid w:val="006C3412"/>
    <w:rsid w:val="006C69D0"/>
    <w:rsid w:val="00757863"/>
    <w:rsid w:val="007B0F6D"/>
    <w:rsid w:val="008440BF"/>
    <w:rsid w:val="00886B5E"/>
    <w:rsid w:val="008D1197"/>
    <w:rsid w:val="008E6356"/>
    <w:rsid w:val="0093432C"/>
    <w:rsid w:val="009443E5"/>
    <w:rsid w:val="00982CED"/>
    <w:rsid w:val="00991F50"/>
    <w:rsid w:val="009A6D09"/>
    <w:rsid w:val="009F6BA9"/>
    <w:rsid w:val="00A15C29"/>
    <w:rsid w:val="00A63F1E"/>
    <w:rsid w:val="00A66E7A"/>
    <w:rsid w:val="00AA23AE"/>
    <w:rsid w:val="00B5079D"/>
    <w:rsid w:val="00B77A95"/>
    <w:rsid w:val="00B86F61"/>
    <w:rsid w:val="00BE7E90"/>
    <w:rsid w:val="00C22A0E"/>
    <w:rsid w:val="00C5036E"/>
    <w:rsid w:val="00C50515"/>
    <w:rsid w:val="00C8787E"/>
    <w:rsid w:val="00CB3C9E"/>
    <w:rsid w:val="00E32EEA"/>
    <w:rsid w:val="00EF3CB3"/>
    <w:rsid w:val="00F105DC"/>
    <w:rsid w:val="00F812D0"/>
    <w:rsid w:val="00FA3D7C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71C6A"/>
  <w15:chartTrackingRefBased/>
  <w15:docId w15:val="{3B18F232-F1F0-4AE4-B8E4-4523BBB1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Anota&#231;&#245;es%20da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705729BD95467AA875058DB1C38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9ADDF4-9D8E-403F-A445-9DA3FFED6EEF}"/>
      </w:docPartPr>
      <w:docPartBody>
        <w:p w:rsidR="00000000" w:rsidRDefault="002D0039">
          <w:pPr>
            <w:pStyle w:val="B1705729BD95467AA875058DB1C38265"/>
          </w:pPr>
          <w:r w:rsidRPr="00C50515">
            <w:rPr>
              <w:lang w:bidi="pt-BR"/>
            </w:rPr>
            <w:t>Anotações da apresentação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1705729BD95467AA875058DB1C38265">
    <w:name w:val="B1705729BD95467AA875058DB1C38265"/>
  </w:style>
  <w:style w:type="paragraph" w:customStyle="1" w:styleId="12B86A543A6843CD94664904BC194D38">
    <w:name w:val="12B86A543A6843CD94664904BC194D38"/>
  </w:style>
  <w:style w:type="paragraph" w:customStyle="1" w:styleId="DAC606294F4C4C71BBBB18A331808503">
    <w:name w:val="DAC606294F4C4C71BBBB18A331808503"/>
  </w:style>
  <w:style w:type="paragraph" w:customStyle="1" w:styleId="57AACFC7AA5949008FD5ABDFD2B7A6FD">
    <w:name w:val="57AACFC7AA5949008FD5ABDFD2B7A6FD"/>
  </w:style>
  <w:style w:type="paragraph" w:customStyle="1" w:styleId="CED6579BE3854BC881D61592FD299EF6">
    <w:name w:val="CED6579BE3854BC881D61592FD299EF6"/>
  </w:style>
  <w:style w:type="paragraph" w:customStyle="1" w:styleId="DDE6EEECF0334D05819E55F2E95F6DB7">
    <w:name w:val="DDE6EEECF0334D05819E55F2E95F6DB7"/>
  </w:style>
  <w:style w:type="paragraph" w:customStyle="1" w:styleId="DA1A44930BBF42ADB52D9D786B1AA8E6">
    <w:name w:val="DA1A44930BBF42ADB52D9D786B1AA8E6"/>
  </w:style>
  <w:style w:type="paragraph" w:customStyle="1" w:styleId="40267DA504A949D2B5B0189C5ED2547B">
    <w:name w:val="40267DA504A949D2B5B0189C5ED2547B"/>
  </w:style>
  <w:style w:type="paragraph" w:customStyle="1" w:styleId="4D19509F8F694497A61BE9EE8C2D026A">
    <w:name w:val="4D19509F8F694497A61BE9EE8C2D026A"/>
  </w:style>
  <w:style w:type="paragraph" w:customStyle="1" w:styleId="1A6AD5B2DA6543ECBF269FA216F9A446">
    <w:name w:val="1A6AD5B2DA6543ECBF269FA216F9A446"/>
  </w:style>
  <w:style w:type="paragraph" w:customStyle="1" w:styleId="F9B2D68C9D544AEDABEAC58A8790A09A">
    <w:name w:val="F9B2D68C9D544AEDABEAC58A8790A09A"/>
  </w:style>
  <w:style w:type="paragraph" w:customStyle="1" w:styleId="DCF71AAF760C4BF19E009C0AE6953535">
    <w:name w:val="DCF71AAF760C4BF19E009C0AE6953535"/>
  </w:style>
  <w:style w:type="paragraph" w:customStyle="1" w:styleId="BBCBC940436745D9A9C33940EA8325CB">
    <w:name w:val="BBCBC940436745D9A9C33940EA8325CB"/>
  </w:style>
  <w:style w:type="paragraph" w:customStyle="1" w:styleId="0E4F572C93674CC1AB97BEC67A16BCBC">
    <w:name w:val="0E4F572C93674CC1AB97BEC67A16BCBC"/>
  </w:style>
  <w:style w:type="paragraph" w:customStyle="1" w:styleId="2F7D57717D0440139068068F9923F757">
    <w:name w:val="2F7D57717D0440139068068F9923F757"/>
  </w:style>
  <w:style w:type="paragraph" w:customStyle="1" w:styleId="4627DA56AB9F477EBE2A7D05930B177D">
    <w:name w:val="4627DA56AB9F477EBE2A7D05930B1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</Template>
  <TotalTime>207</TotalTime>
  <Pages>3</Pages>
  <Words>394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arildo</dc:creator>
  <cp:keywords/>
  <dc:description/>
  <cp:lastModifiedBy>gustavo arildo</cp:lastModifiedBy>
  <cp:revision>100</cp:revision>
  <dcterms:created xsi:type="dcterms:W3CDTF">2020-09-02T16:25:00Z</dcterms:created>
  <dcterms:modified xsi:type="dcterms:W3CDTF">2020-09-02T22:59:00Z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